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417064"/>
    <w:bookmarkEnd w:id="0"/>
    <w:p w14:paraId="46DB698E" w14:textId="77777777" w:rsidR="0095491F" w:rsidRDefault="002254E7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6D1D388" wp14:editId="3AACB37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7648374"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E6EAD43" wp14:editId="46F9979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â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29A90" w14:textId="77777777" w:rsidR="0095491F" w:rsidRDefault="002254E7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7B1961F3B976426D9177C8034330BE7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B9F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Relatório CSS</w:t>
                                    </w:r>
                                  </w:sdtContent>
                                </w:sdt>
                              </w:p>
                              <w:p w14:paraId="5B906FA9" w14:textId="77777777" w:rsidR="0095491F" w:rsidRDefault="002254E7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1778CF27B2B041748F9BF6E4D31A2A8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B9F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Meta 4</w:t>
                                    </w:r>
                                  </w:sdtContent>
                                </w:sdt>
                              </w:p>
                              <w:p w14:paraId="4F188F12" w14:textId="77777777" w:rsidR="0095491F" w:rsidRDefault="0095491F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C3575DC" w14:textId="77777777" w:rsidR="0095491F" w:rsidRDefault="002254E7">
                                <w:sdt>
                                  <w:sdtPr>
                                    <w:alias w:val="Síntese"/>
                                    <w:id w:val="83737011"/>
                                    <w:placeholder>
                                      <w:docPart w:val="A96AC7FA72BD4CF1BDE148116031BA24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B9F">
                                      <w:t>Grupo 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0E6EAD43" id="Rectâ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" o:allowincell="f" filled="f" stroked="f">
                    <v:textbox>
                      <w:txbxContent>
                        <w:p w14:paraId="45229A90" w14:textId="77777777" w:rsidR="0095491F" w:rsidRDefault="002254E7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7B1961F3B976426D9177C8034330BE7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6B9F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Relatório CSS</w:t>
                              </w:r>
                            </w:sdtContent>
                          </w:sdt>
                        </w:p>
                        <w:p w14:paraId="5B906FA9" w14:textId="77777777" w:rsidR="0095491F" w:rsidRDefault="002254E7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1778CF27B2B041748F9BF6E4D31A2A8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6B9F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Meta 4</w:t>
                              </w:r>
                            </w:sdtContent>
                          </w:sdt>
                        </w:p>
                        <w:p w14:paraId="4F188F12" w14:textId="77777777" w:rsidR="0095491F" w:rsidRDefault="0095491F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7C3575DC" w14:textId="77777777" w:rsidR="0095491F" w:rsidRDefault="002254E7">
                          <w:sdt>
                            <w:sdtPr>
                              <w:alias w:val="Síntese"/>
                              <w:id w:val="83737011"/>
                              <w:placeholder>
                                <w:docPart w:val="A96AC7FA72BD4CF1BDE148116031BA24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A6B9F">
                                <w:t>Grupo 30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7038604D" wp14:editId="3DD366E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â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50A4FF" w14:textId="77777777" w:rsidR="0095491F" w:rsidRDefault="002254E7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9A6B9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Filipe Pedroso </w:t>
                                    </w:r>
                                    <w:proofErr w:type="gramStart"/>
                                    <w:r w:rsidR="009A6B9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51958,   </w:t>
                                    </w:r>
                                    <w:proofErr w:type="gramEnd"/>
                                    <w:r w:rsidR="009A6B9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António Fróis 51050,                                                   Alexandre Monteiro 51023</w:t>
                                    </w:r>
                                  </w:sdtContent>
                                </w:sdt>
                              </w:p>
                              <w:p w14:paraId="74D6969C" w14:textId="77777777" w:rsidR="0095491F" w:rsidRDefault="002254E7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03T00:00:00Z">
                                      <w:dateFormat w:val="dd/MM/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A6B9F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03/05/2020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38604D" id="Rectâ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" o:allowincell="f" stroked="f">
                    <v:textbox>
                      <w:txbxContent>
                        <w:p w14:paraId="1450A4FF" w14:textId="77777777" w:rsidR="0095491F" w:rsidRDefault="002254E7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9A6B9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Filipe Pedroso </w:t>
                              </w:r>
                              <w:proofErr w:type="gramStart"/>
                              <w:r w:rsidR="009A6B9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51958,   </w:t>
                              </w:r>
                              <w:proofErr w:type="gramEnd"/>
                              <w:r w:rsidR="009A6B9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                                              António Fróis 51050,                                                   Alexandre Monteiro 51023</w:t>
                              </w:r>
                            </w:sdtContent>
                          </w:sdt>
                        </w:p>
                        <w:p w14:paraId="74D6969C" w14:textId="77777777" w:rsidR="0095491F" w:rsidRDefault="002254E7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03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A6B9F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03/05/2020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6A6D570F" w14:textId="77777777" w:rsidR="0095491F" w:rsidRDefault="002254E7">
      <w:pPr>
        <w:pStyle w:val="Ttulo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A8A2F0F8F06E4E43889502E0F70EB3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6B9F">
            <w:rPr>
              <w:rFonts w:asciiTheme="minorHAnsi" w:eastAsiaTheme="minorEastAsia" w:hAnsiTheme="minorHAnsi"/>
              <w:smallCaps w:val="0"/>
              <w:spacing w:val="0"/>
            </w:rPr>
            <w:t>Relatório CSS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21E97C8" wp14:editId="1AB1CFE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14E46"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2811799" wp14:editId="1D73242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AC1C5"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e6rgqugCAADWBwAADgAAAAAA&#10;AAAAAAAAAAAuAgAAZHJzL2Uyb0RvYy54bWxQSwECLQAUAAYACAAAACEAkPxJ0twAAAAJAQAADwAA&#10;AAAAAAAAAAAAAABCBQAAZHJzL2Rvd25yZXYueG1sUEsFBgAAAAAEAAQA8wAAAEs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53E77EE" wp14:editId="288BD32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4FF4F"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FyULNzmAgAA1gcAAA4AAAAAAAAA&#10;AAAAAAAALgIAAGRycy9lMm9Eb2MueG1sUEsBAi0AFAAGAAgAAAAhAJD8SdLcAAAACQEAAA8AAAAA&#10;AAAAAAAAAAAAQAUAAGRycy9kb3ducmV2LnhtbFBLBQYAAAAABAAEAPMAAABJBg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7307C60" wp14:editId="3A20365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6FAFA"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KZ0tUnmAgAA1gcAAA4AAAAAAAAA&#10;AAAAAAAALgIAAGRycy9lMm9Eb2MueG1sUEsBAi0AFAAGAAgAAAAhAJD8SdLcAAAACQEAAA8AAAAA&#10;AAAAAAAAAAAAQAUAAGRycy9kb3ducmV2LnhtbFBLBQYAAAAABAAEAPMAAABJBg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0D225D7" wp14:editId="1902685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784A0"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C69DD80" wp14:editId="54633B3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0D9E7"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pUdyP5AIAANYHAAAOAAAAAAAAAAAA&#10;AAAAAC4CAABkcnMvZTJvRG9jLnhtbFBLAQItABQABgAIAAAAIQCQ/EnS3AAAAAkBAAAPAAAAAAAA&#10;AAAAAAAAAD4FAABkcnMvZG93bnJldi54bWxQSwUGAAAAAAQABADzAAAARwY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DE2DE7D" wp14:editId="037E6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54EB4"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8ehSteICAADWBwAADgAAAAAAAAAAAAAA&#10;AAAuAgAAZHJzL2Uyb0RvYy54bWxQSwECLQAUAAYACAAAACEAkPxJ0twAAAAJAQAADwAAAAAAAAAA&#10;AAAAAAA8BQAAZHJzL2Rvd25yZXYueG1sUEsFBgAAAAAEAAQA8wAAAEUG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C9A678" wp14:editId="0A0412E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D43C1"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BFhzV15wIAANYHAAAOAAAAAAAA&#10;AAAAAAAAAC4CAABkcnMvZTJvRG9jLnhtbFBLAQItABQABgAIAAAAIQCQ/EnS3AAAAAkBAAAPAAAA&#10;AAAAAAAAAAAAAEEFAABkcnMvZG93bnJldi54bWxQSwUGAAAAAAQABADzAAAASgY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954E793" wp14:editId="2944E83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E8396"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h9KXuegCAADWBwAADgAAAAAA&#10;AAAAAAAAAAAuAgAAZHJzL2Uyb0RvYy54bWxQSwECLQAUAAYACAAAACEAkPxJ0twAAAAJAQAADwAA&#10;AAAAAAAAAAAAAABCBQAAZHJzL2Rvd25yZXYueG1sUEsFBgAAAAAEAAQA8wAAAEsG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38C67F5" wp14:editId="4C7CF8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332E4"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FSWuMDmAgAA1g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1608471" wp14:editId="1EC5CBF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375E3"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E0E82" wp14:editId="72EF53E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BCE8B"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XXS/OgCAADWBwAADgAAAAAA&#10;AAAAAAAAAAAuAgAAZHJzL2Uyb0RvYy54bWxQSwECLQAUAAYACAAAACEAkPxJ0twAAAAJAQAADwAA&#10;AAAAAAAAAAAAAABCBQAAZHJzL2Rvd25yZXYueG1sUEsFBgAAAAAEAAQA8wAAAEsG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7304CF" wp14:editId="718C5A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EF9C4"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BIV1QT5wIAANYHAAAOAAAAAAAA&#10;AAAAAAAAAC4CAABkcnMvZTJvRG9jLnhtbFBLAQItABQABgAIAAAAIQCQ/EnS3AAAAAkBAAAPAAAA&#10;AAAAAAAAAAAAAEEFAABkcnMvZG93bnJldi54bWxQSwUGAAAAAAQABADzAAAASgY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68AC26" wp14:editId="3AA1037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4CB26"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K3zYbmAgAA1gcAAA4AAAAAAAAA&#10;AAAAAAAALgIAAGRycy9lMm9Eb2MueG1sUEsBAi0AFAAGAAgAAAAhAJD8SdLcAAAACQEAAA8AAAAA&#10;AAAAAAAAAAAAQAUAAGRycy9kb3ducmV2LnhtbFBLBQYAAAAABAAEAPMAAABJBg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0E1DDB" wp14:editId="0E9C348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F46E0"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J7gHat8CAADWBwAADgAAAAAAAAAAAAAAAAAu&#10;AgAAZHJzL2Uyb0RvYy54bWxQSwECLQAUAAYACAAAACEAkPxJ0twAAAAJAQAADwAAAAAAAAAAAAAA&#10;AAA5BQAAZHJzL2Rvd25yZXYueG1sUEsFBgAAAAAEAAQA8wAAAEIG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98BE78" wp14:editId="13CFD2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F04A"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LMRFJXjAgAA1gcAAA4AAAAAAAAAAAAA&#10;AAAALgIAAGRycy9lMm9Eb2MueG1sUEsBAi0AFAAGAAgAAAAhAJD8SdLcAAAACQEAAA8AAAAAAAAA&#10;AAAAAAAAPQUAAGRycy9kb3ducmV2LnhtbFBLBQYAAAAABAAEAPMAAABGBg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D49200" wp14:editId="43F1CEB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C9925"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BrqJqv4QIAANYHAAAOAAAAAAAAAAAAAAAA&#10;AC4CAABkcnMvZTJvRG9jLnhtbFBLAQItABQABgAIAAAAIQCQ/EnS3AAAAAkBAAAPAAAAAAAAAAAA&#10;AAAAADsFAABkcnMvZG93bnJldi54bWxQSwUGAAAAAAQABADzAAAARAY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93E540" wp14:editId="7ACE868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B24F3"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N/H/W/mAgAA1gcAAA4AAAAAAAAA&#10;AAAAAAAALgIAAGRycy9lMm9Eb2MueG1sUEsBAi0AFAAGAAgAAAAhAJD8SdLcAAAACQEAAA8AAAAA&#10;AAAAAAAAAAAAQAUAAGRycy9kb3ducmV2LnhtbFBLBQYAAAAABAAEAPMAAABJBgAAAAA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0B4D9E" wp14:editId="2CAD94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FE2BB"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ChgVIP5wIAANIHAAAOAAAAAAAA&#10;AAAAAAAAAC4CAABkcnMvZTJvRG9jLnhtbFBLAQItABQABgAIAAAAIQCQ/EnS3AAAAAkBAAAPAAAA&#10;AAAAAAAAAAAAAEEFAABkcnMvZG93bnJldi54bWxQSwUGAAAAAAQABADzAAAASgY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1FD32D" wp14:editId="51F5207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CD7A0"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Q4Cty+UCAADQBwAADgAAAAAAAAAA&#10;AAAAAAAuAgAAZHJzL2Uyb0RvYy54bWxQSwECLQAUAAYACAAAACEAkPxJ0twAAAAJAQAADwAAAAAA&#10;AAAAAAAAAAA/BQAAZHJzL2Rvd25yZXYueG1sUEsFBgAAAAAEAAQA8wAAAEgGAAAAAA=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EB5B22" wp14:editId="3714026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7270C"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CJXKtT5wIAANAHAAAOAAAAAAAA&#10;AAAAAAAAAC4CAABkcnMvZTJvRG9jLnhtbFBLAQItABQABgAIAAAAIQCQ/EnS3AAAAAkBAAAPAAAA&#10;AAAAAAAAAAAAAEEFAABkcnMvZG93bnJldi54bWxQSwUGAAAAAAQABADzAAAASgY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7FB1B88E" w14:textId="77777777" w:rsidR="0095491F" w:rsidRDefault="002254E7">
      <w:pPr>
        <w:pStyle w:val="Subttulo"/>
      </w:pPr>
      <w:sdt>
        <w:sdtPr>
          <w:id w:val="221498499"/>
          <w:placeholder>
            <w:docPart w:val="4C647EC805EC4BECB45E7B12C397919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A6B9F">
            <w:t>Meta 4</w:t>
          </w:r>
        </w:sdtContent>
      </w:sdt>
    </w:p>
    <w:p w14:paraId="6002252E" w14:textId="77777777" w:rsidR="001B14C5" w:rsidRDefault="001B14C5" w:rsidP="001B14C5">
      <w:pPr>
        <w:pStyle w:val="Subttulo"/>
      </w:pPr>
      <w:r>
        <w:t>SSD</w:t>
      </w:r>
    </w:p>
    <w:p w14:paraId="4D5950D1" w14:textId="77777777" w:rsidR="008434E6" w:rsidRPr="008434E6" w:rsidRDefault="008434E6" w:rsidP="001B14C5">
      <w:pPr>
        <w:pStyle w:val="Subttulo"/>
        <w:rPr>
          <w:rStyle w:val="nfaseDiscreta"/>
        </w:rPr>
      </w:pPr>
      <w:r>
        <w:rPr>
          <w:rStyle w:val="nfaseDiscreta"/>
        </w:rPr>
        <w:t>UC-1</w:t>
      </w:r>
    </w:p>
    <w:p w14:paraId="767E4C79" w14:textId="77777777" w:rsidR="003555E6" w:rsidRDefault="003555E6" w:rsidP="009A6B9F">
      <w:pPr>
        <w:rPr>
          <w:noProof/>
        </w:rPr>
      </w:pPr>
      <w:r>
        <w:rPr>
          <w:noProof/>
        </w:rPr>
        <w:drawing>
          <wp:inline distT="0" distB="0" distL="0" distR="0" wp14:anchorId="15AC8468" wp14:editId="1660479A">
            <wp:extent cx="3629025" cy="2905125"/>
            <wp:effectExtent l="0" t="0" r="9525" b="9525"/>
            <wp:docPr id="79" name="Imagem 7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UC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22"/>
                    <a:stretch/>
                  </pic:blipFill>
                  <pic:spPr bwMode="auto">
                    <a:xfrm>
                      <a:off x="0" y="0"/>
                      <a:ext cx="36290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A309" w14:textId="77777777" w:rsidR="003555E6" w:rsidRPr="008434E6" w:rsidRDefault="008434E6" w:rsidP="008434E6">
      <w:pPr>
        <w:pStyle w:val="Subttulo"/>
        <w:rPr>
          <w:i w:val="0"/>
          <w:color w:val="E65B01" w:themeColor="accent1" w:themeShade="BF"/>
        </w:rPr>
      </w:pPr>
      <w:r>
        <w:rPr>
          <w:rStyle w:val="nfaseDiscreta"/>
        </w:rPr>
        <w:t>UC-</w:t>
      </w:r>
      <w:r>
        <w:rPr>
          <w:rStyle w:val="nfaseDiscreta"/>
        </w:rPr>
        <w:t>2</w:t>
      </w:r>
    </w:p>
    <w:p w14:paraId="0BA36B76" w14:textId="77777777" w:rsidR="003555E6" w:rsidRDefault="003555E6" w:rsidP="009A6B9F">
      <w:pPr>
        <w:rPr>
          <w:noProof/>
        </w:rPr>
      </w:pPr>
      <w:r>
        <w:rPr>
          <w:noProof/>
        </w:rPr>
        <w:drawing>
          <wp:inline distT="0" distB="0" distL="0" distR="0" wp14:anchorId="06A78CCE" wp14:editId="64D1749B">
            <wp:extent cx="3629025" cy="2847975"/>
            <wp:effectExtent l="0" t="0" r="9525" b="9525"/>
            <wp:docPr id="80" name="Imagem 8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UC-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49"/>
                    <a:stretch/>
                  </pic:blipFill>
                  <pic:spPr bwMode="auto"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E4385" w14:textId="77777777" w:rsidR="008434E6" w:rsidRDefault="008434E6" w:rsidP="009A6B9F">
      <w:pPr>
        <w:rPr>
          <w:noProof/>
        </w:rPr>
      </w:pPr>
    </w:p>
    <w:p w14:paraId="1650FAE5" w14:textId="77777777" w:rsidR="008434E6" w:rsidRDefault="008434E6" w:rsidP="009A6B9F">
      <w:pPr>
        <w:rPr>
          <w:noProof/>
        </w:rPr>
      </w:pPr>
    </w:p>
    <w:p w14:paraId="3BB5D1CC" w14:textId="77777777" w:rsidR="008434E6" w:rsidRDefault="008434E6" w:rsidP="009A6B9F">
      <w:pPr>
        <w:rPr>
          <w:noProof/>
        </w:rPr>
      </w:pPr>
    </w:p>
    <w:p w14:paraId="493E5833" w14:textId="77777777" w:rsidR="008434E6" w:rsidRPr="008434E6" w:rsidRDefault="008434E6" w:rsidP="008434E6">
      <w:pPr>
        <w:pStyle w:val="Subttulo"/>
        <w:rPr>
          <w:rStyle w:val="nfaseDiscreta"/>
        </w:rPr>
      </w:pPr>
      <w:r>
        <w:rPr>
          <w:rStyle w:val="nfaseDiscreta"/>
        </w:rPr>
        <w:lastRenderedPageBreak/>
        <w:t>UC-</w:t>
      </w:r>
      <w:r>
        <w:rPr>
          <w:rStyle w:val="nfaseDiscreta"/>
        </w:rPr>
        <w:t>3</w:t>
      </w:r>
    </w:p>
    <w:p w14:paraId="77CA753D" w14:textId="77777777" w:rsidR="008434E6" w:rsidRDefault="008434E6" w:rsidP="009A6B9F">
      <w:pPr>
        <w:rPr>
          <w:noProof/>
        </w:rPr>
      </w:pPr>
      <w:r>
        <w:rPr>
          <w:noProof/>
        </w:rPr>
        <w:drawing>
          <wp:inline distT="0" distB="0" distL="0" distR="0" wp14:anchorId="527339DF" wp14:editId="297FF881">
            <wp:extent cx="5337175" cy="2763520"/>
            <wp:effectExtent l="0" t="0" r="0" b="0"/>
            <wp:docPr id="82" name="Imagem 8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UC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A7C3" w14:textId="77777777" w:rsidR="008434E6" w:rsidRPr="008434E6" w:rsidRDefault="008434E6" w:rsidP="008434E6">
      <w:pPr>
        <w:pStyle w:val="Subttulo"/>
        <w:rPr>
          <w:rStyle w:val="nfaseDiscreta"/>
        </w:rPr>
      </w:pPr>
      <w:r>
        <w:rPr>
          <w:rStyle w:val="nfaseDiscreta"/>
        </w:rPr>
        <w:t>UC-</w:t>
      </w:r>
      <w:r>
        <w:rPr>
          <w:rStyle w:val="nfaseDiscreta"/>
        </w:rPr>
        <w:t>4</w:t>
      </w:r>
    </w:p>
    <w:p w14:paraId="0D30AE66" w14:textId="77777777" w:rsidR="008434E6" w:rsidRDefault="008434E6" w:rsidP="009A6B9F">
      <w:pPr>
        <w:rPr>
          <w:noProof/>
        </w:rPr>
      </w:pPr>
      <w:r>
        <w:rPr>
          <w:noProof/>
        </w:rPr>
        <w:drawing>
          <wp:inline distT="0" distB="0" distL="0" distR="0" wp14:anchorId="5D4A4783" wp14:editId="05A64B27">
            <wp:extent cx="5337175" cy="3737610"/>
            <wp:effectExtent l="0" t="0" r="0" b="0"/>
            <wp:docPr id="81" name="Imagem 8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UC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2844" w14:textId="77777777" w:rsidR="008434E6" w:rsidRDefault="008434E6" w:rsidP="009A6B9F">
      <w:pPr>
        <w:rPr>
          <w:noProof/>
        </w:rPr>
      </w:pPr>
    </w:p>
    <w:p w14:paraId="37D88ECC" w14:textId="77777777" w:rsidR="008434E6" w:rsidRDefault="008434E6" w:rsidP="009A6B9F">
      <w:pPr>
        <w:rPr>
          <w:noProof/>
        </w:rPr>
      </w:pPr>
    </w:p>
    <w:p w14:paraId="09EAF6A3" w14:textId="77777777" w:rsidR="008434E6" w:rsidRDefault="008434E6" w:rsidP="009A6B9F">
      <w:pPr>
        <w:rPr>
          <w:noProof/>
        </w:rPr>
      </w:pPr>
    </w:p>
    <w:p w14:paraId="16048C7B" w14:textId="77777777" w:rsidR="008434E6" w:rsidRDefault="008434E6" w:rsidP="009A6B9F">
      <w:pPr>
        <w:rPr>
          <w:noProof/>
        </w:rPr>
      </w:pPr>
    </w:p>
    <w:p w14:paraId="478E062D" w14:textId="77777777" w:rsidR="008434E6" w:rsidRDefault="008434E6" w:rsidP="009A6B9F">
      <w:pPr>
        <w:rPr>
          <w:noProof/>
        </w:rPr>
      </w:pPr>
    </w:p>
    <w:p w14:paraId="2E8FCEBB" w14:textId="77777777" w:rsidR="003555E6" w:rsidRDefault="008434E6" w:rsidP="008434E6">
      <w:pPr>
        <w:pStyle w:val="Subttulo"/>
        <w:rPr>
          <w:noProof/>
        </w:rPr>
      </w:pPr>
      <w:r>
        <w:rPr>
          <w:noProof/>
        </w:rPr>
        <w:lastRenderedPageBreak/>
        <w:t>Modelo de Domínio</w:t>
      </w:r>
      <w:r w:rsidR="003555E6">
        <w:rPr>
          <w:noProof/>
        </w:rPr>
        <w:drawing>
          <wp:inline distT="0" distB="0" distL="0" distR="0" wp14:anchorId="5DE44885" wp14:editId="19BF10C0">
            <wp:extent cx="5337175" cy="3469005"/>
            <wp:effectExtent l="0" t="0" r="0" b="0"/>
            <wp:docPr id="78" name="Imagem 7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odeloDomin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25D" w14:textId="77777777" w:rsidR="008434E6" w:rsidRDefault="008434E6" w:rsidP="008434E6">
      <w:pPr>
        <w:pStyle w:val="Subttulo"/>
        <w:rPr>
          <w:noProof/>
        </w:rPr>
      </w:pPr>
    </w:p>
    <w:p w14:paraId="7333C018" w14:textId="77777777" w:rsidR="008434E6" w:rsidRDefault="008434E6" w:rsidP="008434E6">
      <w:pPr>
        <w:pStyle w:val="Subttulo"/>
        <w:rPr>
          <w:noProof/>
        </w:rPr>
      </w:pPr>
    </w:p>
    <w:p w14:paraId="235D51A8" w14:textId="77777777" w:rsidR="008434E6" w:rsidRDefault="008434E6" w:rsidP="008434E6">
      <w:pPr>
        <w:pStyle w:val="Subttulo"/>
        <w:rPr>
          <w:noProof/>
        </w:rPr>
      </w:pPr>
    </w:p>
    <w:p w14:paraId="4E12541A" w14:textId="77777777" w:rsidR="008434E6" w:rsidRDefault="008434E6" w:rsidP="008434E6">
      <w:pPr>
        <w:pStyle w:val="Subttulo"/>
        <w:rPr>
          <w:noProof/>
        </w:rPr>
      </w:pPr>
    </w:p>
    <w:p w14:paraId="30313A85" w14:textId="77777777" w:rsidR="008434E6" w:rsidRDefault="008434E6" w:rsidP="008434E6">
      <w:pPr>
        <w:pStyle w:val="Subttulo"/>
        <w:rPr>
          <w:noProof/>
        </w:rPr>
      </w:pPr>
    </w:p>
    <w:p w14:paraId="6B9EC852" w14:textId="77777777" w:rsidR="008434E6" w:rsidRDefault="008434E6" w:rsidP="008434E6">
      <w:pPr>
        <w:pStyle w:val="Subttulo"/>
        <w:rPr>
          <w:noProof/>
        </w:rPr>
      </w:pPr>
    </w:p>
    <w:p w14:paraId="4577E0FC" w14:textId="77777777" w:rsidR="008434E6" w:rsidRDefault="008434E6" w:rsidP="008434E6">
      <w:pPr>
        <w:pStyle w:val="Subttulo"/>
        <w:rPr>
          <w:noProof/>
        </w:rPr>
      </w:pPr>
    </w:p>
    <w:p w14:paraId="22FEEC4E" w14:textId="77777777" w:rsidR="008434E6" w:rsidRDefault="008434E6" w:rsidP="008434E6">
      <w:pPr>
        <w:pStyle w:val="Subttulo"/>
        <w:rPr>
          <w:noProof/>
        </w:rPr>
      </w:pPr>
    </w:p>
    <w:p w14:paraId="28BC2E20" w14:textId="77777777" w:rsidR="008434E6" w:rsidRDefault="008434E6" w:rsidP="008434E6">
      <w:pPr>
        <w:pStyle w:val="Subttulo"/>
        <w:rPr>
          <w:noProof/>
        </w:rPr>
      </w:pPr>
    </w:p>
    <w:p w14:paraId="56424788" w14:textId="77777777" w:rsidR="008434E6" w:rsidRDefault="008434E6" w:rsidP="008434E6">
      <w:pPr>
        <w:pStyle w:val="Subttulo"/>
        <w:rPr>
          <w:noProof/>
        </w:rPr>
      </w:pPr>
    </w:p>
    <w:p w14:paraId="47BF184E" w14:textId="77777777" w:rsidR="008434E6" w:rsidRDefault="008434E6" w:rsidP="008434E6">
      <w:pPr>
        <w:pStyle w:val="Subttulo"/>
        <w:rPr>
          <w:noProof/>
        </w:rPr>
      </w:pPr>
    </w:p>
    <w:p w14:paraId="09143165" w14:textId="77777777" w:rsidR="008434E6" w:rsidRDefault="008434E6" w:rsidP="008434E6">
      <w:pPr>
        <w:pStyle w:val="Subttulo"/>
        <w:rPr>
          <w:noProof/>
        </w:rPr>
      </w:pPr>
    </w:p>
    <w:p w14:paraId="66B7A6FD" w14:textId="77777777" w:rsidR="008434E6" w:rsidRDefault="008434E6" w:rsidP="008434E6">
      <w:pPr>
        <w:pStyle w:val="Subttulo"/>
        <w:rPr>
          <w:noProof/>
        </w:rPr>
      </w:pPr>
    </w:p>
    <w:p w14:paraId="2E8E13B3" w14:textId="77777777" w:rsidR="008434E6" w:rsidRDefault="008434E6" w:rsidP="008434E6">
      <w:pPr>
        <w:pStyle w:val="Subttulo"/>
        <w:rPr>
          <w:noProof/>
        </w:rPr>
      </w:pPr>
    </w:p>
    <w:p w14:paraId="1B968110" w14:textId="77777777" w:rsidR="008434E6" w:rsidRDefault="008434E6" w:rsidP="008434E6">
      <w:pPr>
        <w:pStyle w:val="Subttulo"/>
        <w:rPr>
          <w:noProof/>
        </w:rPr>
      </w:pPr>
    </w:p>
    <w:p w14:paraId="77E1FDC7" w14:textId="77777777" w:rsidR="008434E6" w:rsidRDefault="008434E6" w:rsidP="008434E6">
      <w:pPr>
        <w:pStyle w:val="Subttul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E2B7495" wp14:editId="14246CDF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553325" cy="7938029"/>
            <wp:effectExtent l="0" t="0" r="0" b="6350"/>
            <wp:wrapSquare wrapText="bothSides"/>
            <wp:docPr id="83" name="Imagem 8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DiagramaClass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938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Diagrama de Classes</w:t>
      </w:r>
    </w:p>
    <w:p w14:paraId="33D1B9A0" w14:textId="77777777" w:rsidR="008434E6" w:rsidRDefault="008434E6" w:rsidP="008434E6">
      <w:pPr>
        <w:pStyle w:val="Subttulo"/>
        <w:rPr>
          <w:noProof/>
        </w:rPr>
      </w:pPr>
    </w:p>
    <w:p w14:paraId="0FCAEC32" w14:textId="77777777" w:rsidR="001B14C5" w:rsidRDefault="008434E6" w:rsidP="008434E6">
      <w:pPr>
        <w:pStyle w:val="Subttulo"/>
        <w:rPr>
          <w:noProof/>
        </w:rPr>
      </w:pPr>
      <w:r>
        <w:rPr>
          <w:noProof/>
        </w:rPr>
        <w:lastRenderedPageBreak/>
        <w:t>Modelo ORM</w:t>
      </w:r>
    </w:p>
    <w:p w14:paraId="76D3EF0F" w14:textId="77777777" w:rsidR="003555E6" w:rsidRDefault="003555E6" w:rsidP="009A6B9F">
      <w:pPr>
        <w:rPr>
          <w:noProof/>
        </w:rPr>
      </w:pPr>
    </w:p>
    <w:p w14:paraId="3B871BCB" w14:textId="77777777" w:rsidR="009A6B9F" w:rsidRDefault="003555E6" w:rsidP="009A6B9F">
      <w:r>
        <w:rPr>
          <w:noProof/>
        </w:rPr>
        <w:drawing>
          <wp:inline distT="0" distB="0" distL="0" distR="0" wp14:anchorId="4F6FC9AC" wp14:editId="0E98AE2B">
            <wp:extent cx="5783108" cy="4155743"/>
            <wp:effectExtent l="0" t="0" r="8255" b="0"/>
            <wp:docPr id="77" name="Imagem 7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ss_meta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80" b="12640"/>
                    <a:stretch/>
                  </pic:blipFill>
                  <pic:spPr bwMode="auto">
                    <a:xfrm>
                      <a:off x="0" y="0"/>
                      <a:ext cx="5802279" cy="416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212A3" w14:textId="77777777" w:rsidR="00C15AE8" w:rsidRDefault="00C15AE8" w:rsidP="009A6B9F">
      <w:bookmarkStart w:id="1" w:name="_GoBack"/>
      <w:bookmarkEnd w:id="1"/>
    </w:p>
    <w:sectPr w:rsidR="00C15AE8">
      <w:headerReference w:type="default" r:id="rId19"/>
      <w:pgSz w:w="11907" w:h="16839"/>
      <w:pgMar w:top="1448" w:right="1751" w:bottom="1448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B4FCE" w14:textId="77777777" w:rsidR="002254E7" w:rsidRDefault="002254E7">
      <w:pPr>
        <w:spacing w:after="0" w:line="240" w:lineRule="auto"/>
      </w:pPr>
      <w:r>
        <w:separator/>
      </w:r>
    </w:p>
  </w:endnote>
  <w:endnote w:type="continuationSeparator" w:id="0">
    <w:p w14:paraId="293AC0D0" w14:textId="77777777" w:rsidR="002254E7" w:rsidRDefault="0022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628C" w14:textId="77777777" w:rsidR="002254E7" w:rsidRDefault="002254E7">
      <w:pPr>
        <w:spacing w:after="0" w:line="240" w:lineRule="auto"/>
      </w:pPr>
      <w:r>
        <w:separator/>
      </w:r>
    </w:p>
  </w:footnote>
  <w:footnote w:type="continuationSeparator" w:id="0">
    <w:p w14:paraId="65295026" w14:textId="77777777" w:rsidR="002254E7" w:rsidRDefault="0022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BD60" w14:textId="77777777" w:rsidR="0095491F" w:rsidRDefault="002254E7">
    <w:pPr>
      <w:pStyle w:val="Cabealho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20-05-03T00:00:00Z">
          <w:dateFormat w:val="dd-MM-yyyy"/>
          <w:lid w:val="pt-PT"/>
          <w:storeMappedDataAs w:val="dateTime"/>
          <w:calendar w:val="gregorian"/>
        </w:date>
      </w:sdtPr>
      <w:sdtEndPr/>
      <w:sdtContent>
        <w:r w:rsidR="009A6B9F">
          <w:t>03-05-2020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4DF83" wp14:editId="538F8D0A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a Automátic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0AAE6AF" id="_x0000_t32" coordsize="21600,21600" o:spt="32" o:oned="t" path="m,l21600,21600e" filled="f">
              <v:path arrowok="t" fillok="f" o:connecttype="none"/>
              <o:lock v:ext="edit" shapetype="t"/>
            </v:shapetype>
            <v:shape id="Forma Automátic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acomMarcasdeLista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9F"/>
    <w:rsid w:val="001B14C5"/>
    <w:rsid w:val="002254E7"/>
    <w:rsid w:val="003555E6"/>
    <w:rsid w:val="005C3248"/>
    <w:rsid w:val="005E582B"/>
    <w:rsid w:val="00765C39"/>
    <w:rsid w:val="008434E6"/>
    <w:rsid w:val="00844FC4"/>
    <w:rsid w:val="0095491F"/>
    <w:rsid w:val="009A6B9F"/>
    <w:rsid w:val="00C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7032F4"/>
  <w15:docId w15:val="{560E89EC-1D77-423E-8618-CAB67F3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te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mMarcasdeLista">
    <w:name w:val="Lista com Marcas de Lista"/>
    <w:uiPriority w:val="99"/>
    <w:pPr>
      <w:numPr>
        <w:numId w:val="1"/>
      </w:numPr>
    </w:pPr>
  </w:style>
  <w:style w:type="paragraph" w:styleId="Legenda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e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theme="minorBidi"/>
      <w:color w:val="414751" w:themeColor="text2" w:themeShade="BF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eIntensa">
    <w:name w:val="Intense Emphasis"/>
    <w:basedOn w:val="Tipodeletrapredefinidodopargrafo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o">
    <w:name w:val="Quote"/>
    <w:basedOn w:val="Normal"/>
    <w:link w:val="CitaoCarter"/>
    <w:uiPriority w:val="29"/>
    <w:qFormat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oIntensa">
    <w:name w:val="Intense Quote"/>
    <w:basedOn w:val="Citao"/>
    <w:link w:val="CitaoIntensaCarte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Discreta">
    <w:name w:val="Subtle Emphasis"/>
    <w:basedOn w:val="Tipodeletrapredefinidodopargrafo"/>
    <w:uiPriority w:val="19"/>
    <w:qFormat/>
    <w:rPr>
      <w:i/>
      <w:color w:val="E65B01" w:themeColor="accent1" w:themeShade="BF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b/>
      <w:i/>
      <w:color w:val="3667C3" w:themeColor="accent2" w:themeShade="BF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Relat&#243;rio%20(Tema%20Mirant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A2F0F8F06E4E43889502E0F70EB3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0730E-F994-41FD-A55F-FF4F51AE4956}"/>
      </w:docPartPr>
      <w:docPartBody>
        <w:p w:rsidR="00000000" w:rsidRDefault="00C7215A">
          <w:pPr>
            <w:pStyle w:val="A8A2F0F8F06E4E43889502E0F70EB39C"/>
          </w:pPr>
          <w:r>
            <w:t>[Escreva o título do documento]</w:t>
          </w:r>
        </w:p>
      </w:docPartBody>
    </w:docPart>
    <w:docPart>
      <w:docPartPr>
        <w:name w:val="4C647EC805EC4BECB45E7B12C39791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314FE-AF97-4618-9F6C-5A1B95120EE6}"/>
      </w:docPartPr>
      <w:docPartBody>
        <w:p w:rsidR="00000000" w:rsidRDefault="00C7215A">
          <w:pPr>
            <w:pStyle w:val="4C647EC805EC4BECB45E7B12C3979197"/>
          </w:pPr>
          <w:r>
            <w:t>[Escreva o subtítulo do documento]</w:t>
          </w:r>
        </w:p>
      </w:docPartBody>
    </w:docPart>
    <w:docPart>
      <w:docPartPr>
        <w:name w:val="7B1961F3B976426D9177C8034330B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A34268-CB5F-4A3C-ACDF-3A48753EF082}"/>
      </w:docPartPr>
      <w:docPartBody>
        <w:p w:rsidR="00000000" w:rsidRDefault="00C7215A">
          <w:pPr>
            <w:pStyle w:val="7B1961F3B976426D9177C8034330BE7F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[Escreva o título do documento]</w:t>
          </w:r>
        </w:p>
      </w:docPartBody>
    </w:docPart>
    <w:docPart>
      <w:docPartPr>
        <w:name w:val="1778CF27B2B041748F9BF6E4D31A2A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8059DF-58C9-4E6B-9C9B-0F796AC54B44}"/>
      </w:docPartPr>
      <w:docPartBody>
        <w:p w:rsidR="00000000" w:rsidRDefault="00C7215A">
          <w:pPr>
            <w:pStyle w:val="1778CF27B2B041748F9BF6E4D31A2A8D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[Escreva o subtítulo do documento]</w:t>
          </w:r>
        </w:p>
      </w:docPartBody>
    </w:docPart>
    <w:docPart>
      <w:docPartPr>
        <w:name w:val="A96AC7FA72BD4CF1BDE148116031BA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CACFC9-16F2-4E3E-8F09-788E03B09BF5}"/>
      </w:docPartPr>
      <w:docPartBody>
        <w:p w:rsidR="00000000" w:rsidRDefault="00C7215A">
          <w:pPr>
            <w:pStyle w:val="A96AC7FA72BD4CF1BDE148116031BA24"/>
          </w:pPr>
          <w:r>
            <w:t xml:space="preserve">[Escreva a síntese do documento aqui. Normalmente, a síntese é um breve resumo do conteúdo do documento. Escreva a síntese do </w:t>
          </w:r>
          <w:r>
            <w:t>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5A"/>
    <w:rsid w:val="00C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A2F0F8F06E4E43889502E0F70EB39C">
    <w:name w:val="A8A2F0F8F06E4E43889502E0F70EB39C"/>
  </w:style>
  <w:style w:type="paragraph" w:customStyle="1" w:styleId="4C647EC805EC4BECB45E7B12C3979197">
    <w:name w:val="4C647EC805EC4BECB45E7B12C3979197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22EA027EF910452FB65B653ED9AADA16">
    <w:name w:val="22EA027EF910452FB65B653ED9AADA16"/>
  </w:style>
  <w:style w:type="paragraph" w:customStyle="1" w:styleId="7B1961F3B976426D9177C8034330BE7F">
    <w:name w:val="7B1961F3B976426D9177C8034330BE7F"/>
  </w:style>
  <w:style w:type="paragraph" w:customStyle="1" w:styleId="1778CF27B2B041748F9BF6E4D31A2A8D">
    <w:name w:val="1778CF27B2B041748F9BF6E4D31A2A8D"/>
  </w:style>
  <w:style w:type="paragraph" w:customStyle="1" w:styleId="A96AC7FA72BD4CF1BDE148116031BA24">
    <w:name w:val="A96AC7FA72BD4CF1BDE148116031B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8289c1ac-6532-4c62-99f0-6d047703163c" xsi:nil="true"/>
    <TPExecutable xmlns="8289c1ac-6532-4c62-99f0-6d047703163c" xsi:nil="true"/>
    <DirectSourceMarket xmlns="8289c1ac-6532-4c62-99f0-6d047703163c">english</DirectSourceMarket>
    <Submitter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>WordFiles</TPComponent>
    <AssetId xmlns="8289c1ac-6532-4c62-99f0-6d047703163c">TP101773128</AssetId>
    <TPFriendlyName xmlns="8289c1ac-6532-4c62-99f0-6d047703163c">OrielReport</TPFriendlyName>
    <SourceTitle xmlns="8289c1ac-6532-4c62-99f0-6d047703163c" xsi:nil="true"/>
    <TPApplication xmlns="8289c1ac-6532-4c62-99f0-6d047703163c">Word</TPApplication>
    <TPLaunchHelpLink xmlns="8289c1ac-6532-4c62-99f0-6d047703163c" xsi:nil="true"/>
    <OpenTemplate xmlns="8289c1ac-6532-4c62-99f0-6d047703163c">true</OpenTemplate>
    <PlannedPubDate xmlns="8289c1ac-6532-4c62-99f0-6d047703163c">2009-08-22T06:45:00+00:00</PlannedPubDate>
    <CrawlForDependencies xmlns="8289c1ac-6532-4c62-99f0-6d047703163c">false</CrawlForDependencies>
    <TrustLevel xmlns="8289c1ac-6532-4c62-99f0-6d047703163c">1 Microsoft Managed Content</TrustLevel>
    <PublishStatusLookup xmlns="8289c1ac-6532-4c62-99f0-6d047703163c">
      <Value>216416</Value>
      <Value>301308</Value>
    </PublishStatusLookup>
    <TemplateTemplateType xmlns="8289c1ac-6532-4c62-99f0-6d047703163c">Word Document Template</TemplateTemplateType>
    <TPNamespace xmlns="8289c1ac-6532-4c62-99f0-6d047703163c">WINWORD</TPNamespace>
    <Providers xmlns="8289c1ac-6532-4c62-99f0-6d047703163c" xsi:nil="true"/>
    <Markets xmlns="8289c1ac-6532-4c62-99f0-6d047703163c"/>
    <OriginalSourceMarket xmlns="8289c1ac-6532-4c62-99f0-6d047703163c">english</OriginalSourceMarket>
    <TPInstallLocation xmlns="8289c1ac-6532-4c62-99f0-6d047703163c">{My Templates}</TPInstallLocation>
    <TPAppVersion xmlns="8289c1ac-6532-4c62-99f0-6d047703163c">14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PClientViewer xmlns="8289c1ac-6532-4c62-99f0-6d047703163c">Microsoft Office Word</TPClientViewer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 xsi:nil="true"/>
    <Downloads xmlns="8289c1ac-6532-4c62-99f0-6d047703163c">0</Downloads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 xsi:nil="true"/>
    <BugNumber xmlns="8289c1ac-6532-4c62-99f0-6d047703163c" xsi:nil="true"/>
    <MarketSpecific xmlns="8289c1ac-6532-4c62-99f0-6d047703163c" xsi:nil="true"/>
    <PrimaryImageGen xmlns="8289c1ac-6532-4c62-99f0-6d047703163c">false</PrimaryImageGen>
    <IntlLangReview xmlns="8289c1ac-6532-4c62-99f0-6d047703163c" xsi:nil="true"/>
    <MachineTranslated xmlns="8289c1ac-6532-4c62-99f0-6d047703163c">false</MachineTranslated>
    <ParentAssetId xmlns="8289c1ac-6532-4c62-99f0-6d047703163c" xsi:nil="true"/>
    <AssetStart xmlns="8289c1ac-6532-4c62-99f0-6d047703163c">2010-10-08T09:42:03+00:00</AssetStart>
    <LastModifiedDateTime xmlns="8289c1ac-6532-4c62-99f0-6d047703163c" xsi:nil="true"/>
    <LastPublishResultLookup xmlns="8289c1ac-6532-4c62-99f0-6d047703163c" xsi:nil="true"/>
    <LegacyData xmlns="8289c1ac-6532-4c62-99f0-6d047703163c" xsi:nil="true"/>
    <BusinessGroup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2100-01-01T00:00:00+00:00</AssetExpire>
    <AcquiredFrom xmlns="8289c1ac-6532-4c62-99f0-6d047703163c">Internal MS</AcquiredFrom>
    <IsSearchable xmlns="8289c1ac-6532-4c62-99f0-6d047703163c">false</IsSearchable>
    <UALocRecommendation xmlns="8289c1ac-6532-4c62-99f0-6d047703163c">Localize</UALocRecommendation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DSATActionTaken xmlns="8289c1ac-6532-4c62-99f0-6d047703163c" xsi:nil="true"/>
    <Manager xmlns="8289c1ac-6532-4c62-99f0-6d047703163c" xsi:nil="true"/>
    <OutputCachingOn xmlns="8289c1ac-6532-4c62-99f0-6d047703163c">false</OutputCachingOn>
    <ThumbnailAssetId xmlns="8289c1ac-6532-4c62-99f0-6d047703163c" xsi:nil="true"/>
    <ApprovalLog xmlns="8289c1ac-6532-4c62-99f0-6d047703163c" xsi:nil="true"/>
    <ApprovalStatus xmlns="8289c1ac-6532-4c62-99f0-6d047703163c">InProgress</ApprovalStatus>
    <FriendlyTitle xmlns="8289c1ac-6532-4c62-99f0-6d047703163c" xsi:nil="true"/>
    <APDescription xmlns="8289c1ac-6532-4c62-99f0-6d047703163c" xsi:nil="true"/>
    <IntlLangReviewDate xmlns="8289c1ac-6532-4c62-99f0-6d047703163c" xsi:nil="true"/>
    <NumericId xmlns="8289c1ac-6532-4c62-99f0-6d047703163c" xsi:nil="true"/>
    <OOCacheId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LastHandOff xmlns="8289c1ac-6532-4c62-99f0-6d047703163c" xsi:nil="true"/>
    <LocLastLocAttemptVersionLookup xmlns="8289c1ac-6532-4c62-99f0-6d047703163c">135493</LocLastLocAttemptVersionLookup>
    <LocComments xmlns="8289c1ac-6532-4c62-99f0-6d047703163c" xsi:nil="true"/>
    <LocManualTestRequired xmlns="8289c1ac-6532-4c62-99f0-6d047703163c">false</LocManualTestRequired>
    <RecommendationsModifier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2020-05-03T00:00:00</PublishDate>
  <Abstract>Grupo 30</Abstract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EAEDB-B208-40AC-AF80-0228AD956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EEABC-982A-4C3A-876F-B19081C4B2A1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CEB5731E-33A4-4A80-AEEB-FA4A1DA9E4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793A08A6-1617-4379-B90B-7F765639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Mirante).dotx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CSS</dc:title>
  <dc:subject>Meta 4</dc:subject>
  <dc:creator>António Fróis</dc:creator>
  <cp:lastModifiedBy>António</cp:lastModifiedBy>
  <cp:revision>2</cp:revision>
  <cp:lastPrinted>2020-05-03T15:55:00Z</cp:lastPrinted>
  <dcterms:created xsi:type="dcterms:W3CDTF">2020-05-03T15:56:00Z</dcterms:created>
  <dcterms:modified xsi:type="dcterms:W3CDTF">2020-05-03T15:56:00Z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